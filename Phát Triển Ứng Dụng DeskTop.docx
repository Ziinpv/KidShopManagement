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310E51" w:rsidP="00C6554A">
      <w:pPr>
        <w:pStyle w:val="Title"/>
      </w:pPr>
      <w:r>
        <w:t>Phát Triển Ứng Dụng DeskTop</w:t>
      </w:r>
    </w:p>
    <w:p w:rsidR="00C6554A" w:rsidRPr="00D5413C" w:rsidRDefault="00310E51" w:rsidP="00C6554A">
      <w:pPr>
        <w:pStyle w:val="Subtitle"/>
      </w:pPr>
      <w:r>
        <w:t>báo cáo tiến trình</w:t>
      </w:r>
    </w:p>
    <w:p w:rsidR="00C6554A" w:rsidRDefault="00310E51" w:rsidP="00C6554A">
      <w:pPr>
        <w:pStyle w:val="ContactInfo"/>
      </w:pPr>
      <w:r>
        <w:t>Nhóm 25</w:t>
      </w:r>
      <w:r w:rsidR="00C6554A">
        <w:t xml:space="preserve"> | </w:t>
      </w:r>
      <w:r>
        <w:t>Quản Lý Shop Quần Áo Trẻ Em</w:t>
      </w:r>
      <w:r w:rsidR="00C6554A">
        <w:t xml:space="preserve"> |</w:t>
      </w:r>
      <w:r w:rsidR="00C6554A" w:rsidRPr="00D5413C">
        <w:t xml:space="preserve"> </w:t>
      </w:r>
      <w:r>
        <w:t>30/09/2024</w:t>
      </w:r>
      <w:r w:rsidR="00C6554A">
        <w:br w:type="page"/>
      </w:r>
    </w:p>
    <w:p w:rsidR="002C74C0" w:rsidRDefault="00310E51" w:rsidP="00310E51">
      <w:pPr>
        <w:pStyle w:val="Heading1"/>
        <w:jc w:val="center"/>
      </w:pPr>
      <w:r>
        <w:lastRenderedPageBreak/>
        <w:t>Thành Viên Nhóm</w:t>
      </w:r>
    </w:p>
    <w:p w:rsidR="00310E51" w:rsidRDefault="00310E51" w:rsidP="00310E51">
      <w:pPr>
        <w:pStyle w:val="ListParagraph"/>
        <w:numPr>
          <w:ilvl w:val="0"/>
          <w:numId w:val="16"/>
        </w:numPr>
      </w:pPr>
      <w:r>
        <w:t>2212407-Hoàng Long</w:t>
      </w:r>
    </w:p>
    <w:p w:rsidR="00310E51" w:rsidRDefault="00310E51" w:rsidP="00310E51">
      <w:r>
        <w:tab/>
      </w:r>
      <w:r>
        <w:tab/>
        <w:t>Nội dung thực hiện:  Sản Phẩm- Login.</w:t>
      </w:r>
    </w:p>
    <w:p w:rsidR="00310E51" w:rsidRDefault="00310E51" w:rsidP="00310E51">
      <w:pPr>
        <w:pStyle w:val="ListParagraph"/>
        <w:numPr>
          <w:ilvl w:val="0"/>
          <w:numId w:val="16"/>
        </w:numPr>
      </w:pPr>
      <w:r>
        <w:t xml:space="preserve"> </w:t>
      </w:r>
    </w:p>
    <w:p w:rsidR="00310E51" w:rsidRDefault="00310E51" w:rsidP="00310E51">
      <w:pPr>
        <w:pStyle w:val="ListParagraph"/>
        <w:numPr>
          <w:ilvl w:val="0"/>
          <w:numId w:val="16"/>
        </w:numPr>
      </w:pPr>
      <w:r>
        <w:t xml:space="preserve"> </w:t>
      </w:r>
    </w:p>
    <w:p w:rsidR="00310E51" w:rsidRDefault="00310E51" w:rsidP="00310E51">
      <w:pPr>
        <w:pStyle w:val="ListParagraph"/>
        <w:numPr>
          <w:ilvl w:val="0"/>
          <w:numId w:val="16"/>
        </w:numPr>
      </w:pPr>
      <w:r>
        <w:t xml:space="preserve"> </w:t>
      </w:r>
    </w:p>
    <w:p w:rsidR="00310E51" w:rsidRDefault="00310E51" w:rsidP="00310E51">
      <w:pPr>
        <w:pStyle w:val="ListParagraph"/>
      </w:pPr>
    </w:p>
    <w:p w:rsidR="00310E51" w:rsidRDefault="00310E51" w:rsidP="00310E51">
      <w:pPr>
        <w:pStyle w:val="ListParagraph"/>
      </w:pPr>
    </w:p>
    <w:p w:rsidR="00310E51" w:rsidRDefault="00310E51" w:rsidP="00310E51">
      <w:pPr>
        <w:pStyle w:val="Heading1"/>
        <w:jc w:val="center"/>
      </w:pPr>
      <w:r>
        <w:t>Nội Dung Thực Hiện</w:t>
      </w:r>
    </w:p>
    <w:p w:rsidR="00310E51" w:rsidRDefault="00310E51" w:rsidP="00310E51">
      <w:pPr>
        <w:pStyle w:val="ListParagraph"/>
        <w:numPr>
          <w:ilvl w:val="0"/>
          <w:numId w:val="17"/>
        </w:numPr>
      </w:pPr>
      <w:r w:rsidRPr="00310E51">
        <w:drawing>
          <wp:anchor distT="0" distB="0" distL="114300" distR="114300" simplePos="0" relativeHeight="251658240" behindDoc="1" locked="0" layoutInCell="1" allowOverlap="1" wp14:anchorId="798993F5" wp14:editId="2DFE0CD3">
            <wp:simplePos x="0" y="0"/>
            <wp:positionH relativeFrom="column">
              <wp:posOffset>56007</wp:posOffset>
            </wp:positionH>
            <wp:positionV relativeFrom="paragraph">
              <wp:posOffset>309575</wp:posOffset>
            </wp:positionV>
            <wp:extent cx="5486400" cy="3274060"/>
            <wp:effectExtent l="0" t="0" r="0" b="2540"/>
            <wp:wrapTight wrapText="bothSides">
              <wp:wrapPolygon edited="0">
                <wp:start x="0" y="0"/>
                <wp:lineTo x="0" y="21491"/>
                <wp:lineTo x="21525" y="21491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ProductForm ( Sinh viên thực hiện: Hoàng Long)</w:t>
      </w:r>
    </w:p>
    <w:p w:rsidR="00310E51" w:rsidRDefault="00310E51" w:rsidP="00310E51">
      <w:pPr>
        <w:pStyle w:val="ListParagraph"/>
        <w:numPr>
          <w:ilvl w:val="1"/>
          <w:numId w:val="17"/>
        </w:numPr>
      </w:pPr>
      <w:r>
        <w:t xml:space="preserve">ProductForm được </w:t>
      </w:r>
      <w:r w:rsidR="00A93BE1">
        <w:t>sử dụng TabControl và chia thành 3 nội dung</w:t>
      </w:r>
    </w:p>
    <w:p w:rsidR="00A93BE1" w:rsidRDefault="00A93BE1" w:rsidP="00A93BE1">
      <w:pPr>
        <w:pStyle w:val="ListParagraph"/>
        <w:ind w:left="1440"/>
      </w:pPr>
      <w:r>
        <w:t>-Thêm sản phẩm</w:t>
      </w:r>
    </w:p>
    <w:p w:rsidR="00A93BE1" w:rsidRDefault="00A93BE1" w:rsidP="00A93BE1">
      <w:pPr>
        <w:pStyle w:val="ListParagraph"/>
        <w:ind w:left="1440"/>
      </w:pPr>
      <w:r>
        <w:t>-Quản lý sản phẩm</w:t>
      </w:r>
    </w:p>
    <w:p w:rsidR="00A93BE1" w:rsidRDefault="00A93BE1" w:rsidP="00A93BE1">
      <w:pPr>
        <w:pStyle w:val="ListParagraph"/>
        <w:ind w:left="1440"/>
      </w:pPr>
      <w:r>
        <w:t>-Chỉnh Sửa</w:t>
      </w:r>
    </w:p>
    <w:p w:rsidR="00A93BE1" w:rsidRDefault="00A93BE1" w:rsidP="00A93BE1"/>
    <w:p w:rsidR="00A93BE1" w:rsidRDefault="00B50FD2" w:rsidP="00A93BE1">
      <w:pPr>
        <w:pStyle w:val="ListParagraph"/>
        <w:numPr>
          <w:ilvl w:val="1"/>
          <w:numId w:val="17"/>
        </w:numPr>
      </w:pPr>
      <w:r>
        <w:t>Thuộc tính Control</w:t>
      </w:r>
    </w:p>
    <w:p w:rsidR="00B50FD2" w:rsidRDefault="00B50FD2" w:rsidP="00B50FD2"/>
    <w:tbl>
      <w:tblPr>
        <w:tblStyle w:val="TableGrid"/>
        <w:tblW w:w="7285" w:type="dxa"/>
        <w:tblInd w:w="1440" w:type="dxa"/>
        <w:tblLook w:val="04A0" w:firstRow="1" w:lastRow="0" w:firstColumn="1" w:lastColumn="0" w:noHBand="0" w:noVBand="1"/>
      </w:tblPr>
      <w:tblGrid>
        <w:gridCol w:w="625"/>
        <w:gridCol w:w="1620"/>
        <w:gridCol w:w="1800"/>
        <w:gridCol w:w="1771"/>
        <w:gridCol w:w="1469"/>
      </w:tblGrid>
      <w:tr w:rsidR="00B50FD2" w:rsidTr="00B50FD2">
        <w:tc>
          <w:tcPr>
            <w:tcW w:w="625" w:type="dxa"/>
            <w:vAlign w:val="center"/>
          </w:tcPr>
          <w:p w:rsidR="00B50FD2" w:rsidRDefault="00B50FD2" w:rsidP="00B50FD2">
            <w:pPr>
              <w:pStyle w:val="ListParagraph"/>
              <w:ind w:left="0"/>
              <w:jc w:val="center"/>
            </w:pPr>
            <w:r>
              <w:lastRenderedPageBreak/>
              <w:t>STT</w:t>
            </w:r>
          </w:p>
        </w:tc>
        <w:tc>
          <w:tcPr>
            <w:tcW w:w="1620" w:type="dxa"/>
            <w:vAlign w:val="center"/>
          </w:tcPr>
          <w:p w:rsidR="00B50FD2" w:rsidRDefault="00B50FD2" w:rsidP="00B50FD2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800" w:type="dxa"/>
            <w:vAlign w:val="center"/>
          </w:tcPr>
          <w:p w:rsidR="00B50FD2" w:rsidRDefault="00B50FD2" w:rsidP="00B50FD2">
            <w:pPr>
              <w:pStyle w:val="ListParagraph"/>
              <w:ind w:left="0"/>
              <w:jc w:val="center"/>
            </w:pPr>
            <w:r>
              <w:t>Loại Control</w:t>
            </w:r>
          </w:p>
        </w:tc>
        <w:tc>
          <w:tcPr>
            <w:tcW w:w="1771" w:type="dxa"/>
            <w:vAlign w:val="center"/>
          </w:tcPr>
          <w:p w:rsidR="00B50FD2" w:rsidRDefault="00B50FD2" w:rsidP="00B50FD2">
            <w:pPr>
              <w:pStyle w:val="ListParagraph"/>
              <w:ind w:left="0"/>
              <w:jc w:val="center"/>
            </w:pPr>
            <w:r>
              <w:t>Tên Thuộc Tính</w:t>
            </w:r>
          </w:p>
        </w:tc>
        <w:tc>
          <w:tcPr>
            <w:tcW w:w="1469" w:type="dxa"/>
            <w:vAlign w:val="center"/>
          </w:tcPr>
          <w:p w:rsidR="00B50FD2" w:rsidRDefault="00B50FD2" w:rsidP="00B50FD2">
            <w:pPr>
              <w:pStyle w:val="ListParagraph"/>
              <w:ind w:left="0"/>
              <w:jc w:val="center"/>
            </w:pPr>
            <w:r>
              <w:t>Giá Trị</w:t>
            </w:r>
          </w:p>
          <w:p w:rsidR="00B50FD2" w:rsidRDefault="00B50FD2" w:rsidP="00B50FD2">
            <w:pPr>
              <w:pStyle w:val="ListParagraph"/>
              <w:ind w:left="0"/>
              <w:jc w:val="center"/>
            </w:pPr>
          </w:p>
        </w:tc>
      </w:tr>
      <w:tr w:rsidR="00B50FD2" w:rsidTr="00B50FD2">
        <w:tc>
          <w:tcPr>
            <w:tcW w:w="625" w:type="dxa"/>
          </w:tcPr>
          <w:p w:rsidR="00B50FD2" w:rsidRDefault="00B50FD2" w:rsidP="00B50FD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:rsidR="00B50FD2" w:rsidRDefault="00B50FD2" w:rsidP="00B50FD2">
            <w:pPr>
              <w:pStyle w:val="ListParagraph"/>
              <w:ind w:left="0"/>
            </w:pPr>
            <w:r>
              <w:t>frmProduct</w:t>
            </w:r>
          </w:p>
        </w:tc>
        <w:tc>
          <w:tcPr>
            <w:tcW w:w="1800" w:type="dxa"/>
          </w:tcPr>
          <w:p w:rsidR="00B50FD2" w:rsidRDefault="00B50FD2" w:rsidP="00B50FD2">
            <w:pPr>
              <w:pStyle w:val="ListParagraph"/>
              <w:ind w:left="0"/>
            </w:pPr>
            <w:r>
              <w:t>Form</w:t>
            </w:r>
          </w:p>
        </w:tc>
        <w:tc>
          <w:tcPr>
            <w:tcW w:w="1771" w:type="dxa"/>
          </w:tcPr>
          <w:p w:rsidR="00B50FD2" w:rsidRDefault="00B50FD2" w:rsidP="00B50FD2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469" w:type="dxa"/>
          </w:tcPr>
          <w:p w:rsidR="00B50FD2" w:rsidRDefault="00B50FD2" w:rsidP="00B50FD2">
            <w:pPr>
              <w:pStyle w:val="ListParagraph"/>
              <w:ind w:left="0"/>
            </w:pPr>
            <w:r>
              <w:t>Simple Drawing</w:t>
            </w:r>
          </w:p>
        </w:tc>
      </w:tr>
      <w:tr w:rsidR="00B50FD2" w:rsidTr="00B50FD2">
        <w:tc>
          <w:tcPr>
            <w:tcW w:w="625" w:type="dxa"/>
          </w:tcPr>
          <w:p w:rsidR="00B50FD2" w:rsidRDefault="00B50FD2" w:rsidP="00B50FD2">
            <w:pPr>
              <w:pStyle w:val="ListParagraph"/>
              <w:ind w:left="0"/>
            </w:pPr>
            <w:bookmarkStart w:id="5" w:name="_GoBack"/>
            <w:bookmarkEnd w:id="5"/>
          </w:p>
        </w:tc>
        <w:tc>
          <w:tcPr>
            <w:tcW w:w="1620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800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771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469" w:type="dxa"/>
          </w:tcPr>
          <w:p w:rsidR="00B50FD2" w:rsidRDefault="00B50FD2" w:rsidP="00B50FD2">
            <w:pPr>
              <w:pStyle w:val="ListParagraph"/>
              <w:ind w:left="0"/>
            </w:pPr>
          </w:p>
        </w:tc>
      </w:tr>
      <w:tr w:rsidR="00B50FD2" w:rsidTr="00B50FD2">
        <w:tc>
          <w:tcPr>
            <w:tcW w:w="625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620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800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771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469" w:type="dxa"/>
          </w:tcPr>
          <w:p w:rsidR="00B50FD2" w:rsidRDefault="00B50FD2" w:rsidP="00B50FD2">
            <w:pPr>
              <w:pStyle w:val="ListParagraph"/>
              <w:ind w:left="0"/>
            </w:pPr>
          </w:p>
        </w:tc>
      </w:tr>
      <w:tr w:rsidR="00B50FD2" w:rsidTr="00B50FD2">
        <w:tc>
          <w:tcPr>
            <w:tcW w:w="625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620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800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771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469" w:type="dxa"/>
          </w:tcPr>
          <w:p w:rsidR="00B50FD2" w:rsidRDefault="00B50FD2" w:rsidP="00B50FD2">
            <w:pPr>
              <w:pStyle w:val="ListParagraph"/>
              <w:ind w:left="0"/>
            </w:pPr>
          </w:p>
        </w:tc>
      </w:tr>
      <w:tr w:rsidR="00B50FD2" w:rsidTr="00B50FD2">
        <w:tc>
          <w:tcPr>
            <w:tcW w:w="625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620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800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771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469" w:type="dxa"/>
          </w:tcPr>
          <w:p w:rsidR="00B50FD2" w:rsidRDefault="00B50FD2" w:rsidP="00B50FD2">
            <w:pPr>
              <w:pStyle w:val="ListParagraph"/>
              <w:ind w:left="0"/>
            </w:pPr>
          </w:p>
        </w:tc>
      </w:tr>
      <w:tr w:rsidR="00B50FD2" w:rsidTr="00B50FD2">
        <w:tc>
          <w:tcPr>
            <w:tcW w:w="625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620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800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771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469" w:type="dxa"/>
          </w:tcPr>
          <w:p w:rsidR="00B50FD2" w:rsidRDefault="00B50FD2" w:rsidP="00B50FD2">
            <w:pPr>
              <w:pStyle w:val="ListParagraph"/>
              <w:ind w:left="0"/>
            </w:pPr>
          </w:p>
        </w:tc>
      </w:tr>
      <w:tr w:rsidR="00B50FD2" w:rsidTr="00B50FD2">
        <w:tc>
          <w:tcPr>
            <w:tcW w:w="625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620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800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771" w:type="dxa"/>
          </w:tcPr>
          <w:p w:rsidR="00B50FD2" w:rsidRDefault="00B50FD2" w:rsidP="00B50FD2">
            <w:pPr>
              <w:pStyle w:val="ListParagraph"/>
              <w:ind w:left="0"/>
            </w:pPr>
          </w:p>
        </w:tc>
        <w:tc>
          <w:tcPr>
            <w:tcW w:w="1469" w:type="dxa"/>
          </w:tcPr>
          <w:p w:rsidR="00B50FD2" w:rsidRDefault="00B50FD2" w:rsidP="00B50FD2">
            <w:pPr>
              <w:pStyle w:val="ListParagraph"/>
              <w:ind w:left="0"/>
            </w:pPr>
          </w:p>
        </w:tc>
      </w:tr>
    </w:tbl>
    <w:p w:rsidR="00B50FD2" w:rsidRPr="00310E51" w:rsidRDefault="00B50FD2" w:rsidP="00B50FD2">
      <w:pPr>
        <w:pStyle w:val="ListParagraph"/>
        <w:ind w:left="1440"/>
      </w:pPr>
    </w:p>
    <w:p w:rsidR="00310E51" w:rsidRDefault="00310E51" w:rsidP="00310E51">
      <w:pPr>
        <w:jc w:val="center"/>
      </w:pPr>
    </w:p>
    <w:p w:rsidR="00310E51" w:rsidRDefault="00310E51" w:rsidP="00310E51">
      <w:pPr>
        <w:pStyle w:val="ListParagraph"/>
      </w:pPr>
    </w:p>
    <w:p w:rsidR="00310E51" w:rsidRDefault="00310E51" w:rsidP="00310E51">
      <w:pPr>
        <w:pStyle w:val="ListParagraph"/>
      </w:pPr>
    </w:p>
    <w:p w:rsidR="00310E51" w:rsidRPr="00310E51" w:rsidRDefault="00310E51" w:rsidP="00310E51">
      <w:pPr>
        <w:pStyle w:val="ListParagraph"/>
      </w:pPr>
    </w:p>
    <w:sectPr w:rsidR="00310E51" w:rsidRPr="00310E51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07C" w:rsidRDefault="0080107C" w:rsidP="00C6554A">
      <w:pPr>
        <w:spacing w:before="0" w:after="0" w:line="240" w:lineRule="auto"/>
      </w:pPr>
      <w:r>
        <w:separator/>
      </w:r>
    </w:p>
  </w:endnote>
  <w:endnote w:type="continuationSeparator" w:id="0">
    <w:p w:rsidR="0080107C" w:rsidRDefault="0080107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50FD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07C" w:rsidRDefault="0080107C" w:rsidP="00C6554A">
      <w:pPr>
        <w:spacing w:before="0" w:after="0" w:line="240" w:lineRule="auto"/>
      </w:pPr>
      <w:r>
        <w:separator/>
      </w:r>
    </w:p>
  </w:footnote>
  <w:footnote w:type="continuationSeparator" w:id="0">
    <w:p w:rsidR="0080107C" w:rsidRDefault="0080107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E9A4A1A"/>
    <w:multiLevelType w:val="hybridMultilevel"/>
    <w:tmpl w:val="8FE6E9E6"/>
    <w:lvl w:ilvl="0" w:tplc="85662C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4E53F7C"/>
    <w:multiLevelType w:val="hybridMultilevel"/>
    <w:tmpl w:val="F26E3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51"/>
    <w:rsid w:val="002554CD"/>
    <w:rsid w:val="00293B83"/>
    <w:rsid w:val="002B4294"/>
    <w:rsid w:val="00310E51"/>
    <w:rsid w:val="00333D0D"/>
    <w:rsid w:val="004C049F"/>
    <w:rsid w:val="005000E2"/>
    <w:rsid w:val="006A3CE7"/>
    <w:rsid w:val="0080107C"/>
    <w:rsid w:val="00A93BE1"/>
    <w:rsid w:val="00B50FD2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5C594"/>
  <w15:chartTrackingRefBased/>
  <w15:docId w15:val="{BA8CA4AD-45D8-45E6-98AC-D17729C3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10E51"/>
    <w:pPr>
      <w:ind w:left="720"/>
      <w:contextualSpacing/>
    </w:pPr>
  </w:style>
  <w:style w:type="table" w:styleId="TableGrid">
    <w:name w:val="Table Grid"/>
    <w:basedOn w:val="TableNormal"/>
    <w:uiPriority w:val="39"/>
    <w:rsid w:val="00B50FD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%20STORE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30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STORE</dc:creator>
  <cp:keywords/>
  <dc:description/>
  <cp:lastModifiedBy>HOME STORE</cp:lastModifiedBy>
  <cp:revision>1</cp:revision>
  <dcterms:created xsi:type="dcterms:W3CDTF">2024-09-28T15:04:00Z</dcterms:created>
  <dcterms:modified xsi:type="dcterms:W3CDTF">2024-09-28T15:34:00Z</dcterms:modified>
</cp:coreProperties>
</file>